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14:paraId="5DF04371" w14:textId="77777777" w:rsidTr="00C420C8">
        <w:tc>
          <w:tcPr>
            <w:tcW w:w="3023" w:type="dxa"/>
          </w:tcPr>
          <w:p w14:paraId="038AEF60" w14:textId="77777777" w:rsidR="00C420C8" w:rsidRPr="00EA2A53" w:rsidRDefault="00656C28" w:rsidP="00656C28">
            <w:pPr>
              <w:pStyle w:val="Heading1"/>
              <w:ind w:right="-300"/>
              <w:jc w:val="both"/>
              <w:rPr>
                <w:sz w:val="38"/>
                <w:szCs w:val="38"/>
              </w:rPr>
            </w:pPr>
            <w:r w:rsidRPr="00EA2A53">
              <w:rPr>
                <w:sz w:val="38"/>
                <w:szCs w:val="38"/>
              </w:rPr>
              <w:t>Mahesh pratap</w:t>
            </w:r>
          </w:p>
          <w:p w14:paraId="040DFB0A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E8502C" wp14:editId="5F584EDF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ED03E5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Eg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Sl1Hc&#10;HxQAAENyAAAOAAAAAAAAAAAAAAAAAC4CAABkcnMvZTJvRG9jLnhtbFBLAQItABQABgAIAAAAIQBo&#10;RxvQ2AAAAAMBAAAPAAAAAAAAAAAAAAAAAHkWAABkcnMvZG93bnJldi54bWxQSwUGAAAAAAQABADz&#10;AAAAfhcAAAAA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76454D9" w14:textId="77777777" w:rsidR="00C420C8" w:rsidRPr="00C420C8" w:rsidRDefault="00656C28" w:rsidP="00441EB9">
            <w:pPr>
              <w:pStyle w:val="Heading3"/>
            </w:pPr>
            <w:r>
              <w:rPr>
                <w:caps w:val="0"/>
              </w:rPr>
              <w:t>mp1995singh@gmail.com</w:t>
            </w:r>
          </w:p>
          <w:p w14:paraId="4F17D4BC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9D6A544" wp14:editId="1A8EFCE5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A2A15E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Q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D2USfPQSUA&#10;ANPeAAAOAAAAAAAAAAAAAAAAAC4CAABkcnMvZTJvRG9jLnhtbFBLAQItABQABgAIAAAAIQBoRxvQ&#10;2AAAAAMBAAAPAAAAAAAAAAAAAAAAAJsnAABkcnMvZG93bnJldi54bWxQSwUGAAAAAAQABADzAAAA&#10;oCgAAAAA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60490A36" w14:textId="77777777" w:rsidR="00C420C8" w:rsidRPr="00C420C8" w:rsidRDefault="00656C28" w:rsidP="00441EB9">
            <w:pPr>
              <w:pStyle w:val="Heading3"/>
            </w:pPr>
            <w:r>
              <w:t>+91-9873088432</w:t>
            </w:r>
          </w:p>
          <w:p w14:paraId="6D199241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7A8892D6" wp14:editId="64761E0A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F12C9D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x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CA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SDpVH5xgAAGeMAAAOAAAAAAAAAAAAAAAAAC4CAABkcnMv&#10;ZTJvRG9jLnhtbFBLAQItABQABgAIAAAAIQBoRxvQ2AAAAAMBAAAPAAAAAAAAAAAAAAAAAEEbAABk&#10;cnMvZG93bnJldi54bWxQSwUGAAAAAAQABADzAAAARhwAAAAA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090CC340" w14:textId="77777777" w:rsidR="00C420C8" w:rsidRPr="00C420C8" w:rsidRDefault="00656C28" w:rsidP="00441EB9">
            <w:pPr>
              <w:pStyle w:val="Heading3"/>
            </w:pPr>
            <w:r w:rsidRPr="00656C28">
              <w:rPr>
                <w:caps w:val="0"/>
              </w:rPr>
              <w:t>https://www.linkedin.com/in/maheshpratap1995/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14:paraId="43904162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49AB16A3" w14:textId="77777777" w:rsidR="00C420C8" w:rsidRPr="00441EB9" w:rsidRDefault="00656C28" w:rsidP="00656C28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EA2A53">
                    <w:rPr>
                      <w:i/>
                      <w:u w:val="single"/>
                    </w:rPr>
                    <w:t>Github</w:t>
                  </w:r>
                  <w:r>
                    <w:t xml:space="preserve">: </w:t>
                  </w:r>
                  <w:r>
                    <w:rPr>
                      <w:caps w:val="0"/>
                    </w:rPr>
                    <w:t>github.com/mahe7star</w:t>
                  </w:r>
                </w:p>
              </w:tc>
            </w:tr>
            <w:tr w:rsidR="00C420C8" w:rsidRPr="005152F2" w14:paraId="08DC180D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10292219" w14:textId="77777777" w:rsidR="00C420C8" w:rsidRDefault="007208C4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336D8B62D67749C8A357B94BB986631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14:paraId="150DD63A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26B610B" wp14:editId="0C769CB2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E5EFBDE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EE02AF0" w14:textId="77777777" w:rsidR="00C420C8" w:rsidRPr="00656C28" w:rsidRDefault="00656C28" w:rsidP="00656C28">
                  <w:pPr>
                    <w:spacing w:after="0" w:line="240" w:lineRule="auto"/>
                    <w:rPr>
                      <w:rFonts w:ascii="Times New Roman" w:hAnsi="Times New Roman" w:cs="Times New Roman"/>
                      <w:iCs/>
                      <w:color w:val="404040" w:themeColor="text1" w:themeTint="BF"/>
                      <w:sz w:val="24"/>
                      <w:szCs w:val="24"/>
                    </w:rPr>
                  </w:pPr>
                  <w:r w:rsidRPr="00B676D0">
                    <w:rPr>
                      <w:rStyle w:val="SubtleEmphasis"/>
                      <w:rFonts w:ascii="Times New Roman" w:hAnsi="Times New Roman" w:cs="Times New Roman"/>
                      <w:sz w:val="24"/>
                      <w:szCs w:val="24"/>
                    </w:rPr>
                    <w:t>Seeking a challenging position in an engineering environment where I could add my knowledge and skills for the better productivity of the organization.</w:t>
                  </w:r>
                </w:p>
              </w:tc>
            </w:tr>
            <w:tr w:rsidR="00C420C8" w:rsidRPr="005152F2" w14:paraId="579B1916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7E935C8C" w14:textId="77777777" w:rsidR="00C420C8" w:rsidRDefault="007208C4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44A5245858CF4F91BB2464BC8236CB0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14:paraId="76525F0B" w14:textId="77777777"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3D6606E5" wp14:editId="0E235BCE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9B3BBDE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1151052" w14:textId="659F6E3A" w:rsidR="00656C28" w:rsidRPr="00B676D0" w:rsidRDefault="00656C28" w:rsidP="00656C28">
                  <w:pPr>
                    <w:spacing w:after="0" w:line="240" w:lineRule="auto"/>
                    <w:rPr>
                      <w:rStyle w:val="SubtleEmphasis"/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</w:pPr>
                  <w:r w:rsidRPr="00656C28">
                    <w:rPr>
                      <w:rStyle w:val="SubtleEmphasis"/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Programming languages</w:t>
                  </w:r>
                  <w:r w:rsidRPr="00B676D0">
                    <w:rPr>
                      <w:rStyle w:val="SubtleEmphasis"/>
                      <w:rFonts w:ascii="Times New Roman" w:hAnsi="Times New Roman" w:cs="Times New Roman"/>
                      <w:sz w:val="24"/>
                      <w:szCs w:val="24"/>
                    </w:rPr>
                    <w:t>: C, C++, Java, Android, HTML, CSS</w:t>
                  </w:r>
                  <w:r>
                    <w:rPr>
                      <w:rStyle w:val="SubtleEmphasis"/>
                      <w:rFonts w:ascii="Times New Roman" w:hAnsi="Times New Roman" w:cs="Times New Roman"/>
                      <w:sz w:val="24"/>
                      <w:szCs w:val="24"/>
                    </w:rPr>
                    <w:t>, PHP(Beginner)</w:t>
                  </w:r>
                  <w:r w:rsidR="00DC4A65">
                    <w:rPr>
                      <w:rStyle w:val="SubtleEmphasis"/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="00692721">
                    <w:rPr>
                      <w:rStyle w:val="SubtleEmphasis"/>
                      <w:rFonts w:ascii="Times New Roman" w:hAnsi="Times New Roman" w:cs="Times New Roman"/>
                      <w:sz w:val="24"/>
                      <w:szCs w:val="24"/>
                    </w:rPr>
                    <w:t xml:space="preserve"> JavaScrip</w:t>
                  </w:r>
                  <w:bookmarkStart w:id="0" w:name="_GoBack"/>
                  <w:bookmarkEnd w:id="0"/>
                  <w:r w:rsidR="00692721">
                    <w:rPr>
                      <w:rStyle w:val="SubtleEmphasis"/>
                      <w:rFonts w:ascii="Times New Roman" w:hAnsi="Times New Roman" w:cs="Times New Roman"/>
                      <w:sz w:val="24"/>
                      <w:szCs w:val="24"/>
                    </w:rPr>
                    <w:t>t,</w:t>
                  </w:r>
                  <w:r w:rsidR="00DC4A65">
                    <w:rPr>
                      <w:rStyle w:val="SubtleEmphasis"/>
                      <w:rFonts w:ascii="Times New Roman" w:hAnsi="Times New Roman" w:cs="Times New Roman"/>
                      <w:sz w:val="24"/>
                      <w:szCs w:val="24"/>
                    </w:rPr>
                    <w:t xml:space="preserve"> Data Structure</w:t>
                  </w:r>
                  <w:r w:rsidRPr="00B676D0">
                    <w:rPr>
                      <w:rStyle w:val="SubtleEmphasis"/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30200636" w14:textId="77777777" w:rsidR="00C420C8" w:rsidRPr="00656C28" w:rsidRDefault="00656C28" w:rsidP="00463463">
                  <w:pPr>
                    <w:rPr>
                      <w:i/>
                    </w:rPr>
                  </w:pPr>
                  <w:r w:rsidRPr="00656C28">
                    <w:rPr>
                      <w:rFonts w:ascii="Times New Roman" w:hAnsi="Times New Roman" w:cs="Times New Roman"/>
                      <w:b/>
                      <w:i/>
                    </w:rPr>
                    <w:t>Other Skills</w:t>
                  </w:r>
                  <w:r>
                    <w:rPr>
                      <w:rFonts w:ascii="Times New Roman" w:hAnsi="Times New Roman" w:cs="Times New Roman"/>
                      <w:i/>
                    </w:rPr>
                    <w:t>: Good at designing.</w:t>
                  </w:r>
                  <w:r>
                    <w:rPr>
                      <w:i/>
                    </w:rPr>
                    <w:t xml:space="preserve"> </w:t>
                  </w:r>
                </w:p>
              </w:tc>
            </w:tr>
          </w:tbl>
          <w:p w14:paraId="741E482A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14:paraId="796D5D9D" w14:textId="77777777" w:rsidTr="006E3D8E">
              <w:trPr>
                <w:trHeight w:val="3155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8C37808" w14:textId="77777777" w:rsidR="00C420C8" w:rsidRPr="005152F2" w:rsidRDefault="007208C4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-112217196"/>
                      <w:placeholder>
                        <w:docPart w:val="55787279104C4C119A1C99973CE11B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E3D8E" w:rsidRPr="005152F2">
                        <w:t>Education</w:t>
                      </w:r>
                    </w:sdtContent>
                  </w:sdt>
                </w:p>
                <w:p w14:paraId="0DE09FA7" w14:textId="77777777" w:rsidR="006E3D8E" w:rsidRPr="00B676D0" w:rsidRDefault="006E3D8E" w:rsidP="006E3D8E">
                  <w:pPr>
                    <w:numPr>
                      <w:ilvl w:val="0"/>
                      <w:numId w:val="11"/>
                    </w:numPr>
                    <w:shd w:val="clear" w:color="auto" w:fill="FFFFFF"/>
                    <w:spacing w:after="0" w:line="390" w:lineRule="atLeast"/>
                    <w:ind w:left="90" w:right="45"/>
                    <w:jc w:val="left"/>
                    <w:rPr>
                      <w:rStyle w:val="SubtleEmphasis"/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</w:pPr>
                  <w:r w:rsidRPr="00B676D0">
                    <w:rPr>
                      <w:rStyle w:val="SubtleEmphasis"/>
                      <w:rFonts w:ascii="Times New Roman" w:hAnsi="Times New Roman" w:cs="Times New Roman"/>
                      <w:sz w:val="24"/>
                      <w:szCs w:val="24"/>
                    </w:rPr>
                    <w:t>B. Tech 3rd year.</w:t>
                  </w:r>
                </w:p>
                <w:p w14:paraId="7D598DD9" w14:textId="77777777" w:rsidR="006E3D8E" w:rsidRPr="006E3D8E" w:rsidRDefault="006E3D8E" w:rsidP="006E3D8E">
                  <w:pPr>
                    <w:numPr>
                      <w:ilvl w:val="0"/>
                      <w:numId w:val="11"/>
                    </w:numPr>
                    <w:shd w:val="clear" w:color="auto" w:fill="FFFFFF"/>
                    <w:spacing w:after="0" w:line="390" w:lineRule="atLeast"/>
                    <w:ind w:left="90" w:right="45"/>
                    <w:jc w:val="left"/>
                    <w:rPr>
                      <w:rStyle w:val="SubtleEmphasis"/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</w:pPr>
                  <w:r w:rsidRPr="00B676D0">
                    <w:rPr>
                      <w:rStyle w:val="SubtleEmphasis"/>
                      <w:rFonts w:ascii="Times New Roman" w:hAnsi="Times New Roman" w:cs="Times New Roman"/>
                      <w:sz w:val="24"/>
                      <w:szCs w:val="24"/>
                    </w:rPr>
                    <w:t>Passed Higher secondary from Kendriya Vidyalaya No 4 in year 2013.</w:t>
                  </w:r>
                </w:p>
                <w:p w14:paraId="6FA3C945" w14:textId="77777777" w:rsidR="00C420C8" w:rsidRPr="006E3D8E" w:rsidRDefault="006E3D8E" w:rsidP="006E3D8E">
                  <w:pPr>
                    <w:numPr>
                      <w:ilvl w:val="0"/>
                      <w:numId w:val="11"/>
                    </w:numPr>
                    <w:shd w:val="clear" w:color="auto" w:fill="FFFFFF"/>
                    <w:spacing w:after="0" w:line="390" w:lineRule="atLeast"/>
                    <w:ind w:left="90" w:right="45"/>
                    <w:jc w:val="left"/>
                    <w:rPr>
                      <w:rFonts w:ascii="Times New Roman" w:hAnsi="Times New Roman" w:cs="Times New Roman"/>
                      <w:iCs/>
                      <w:color w:val="404040" w:themeColor="text1" w:themeTint="BF"/>
                      <w:sz w:val="24"/>
                      <w:szCs w:val="24"/>
                    </w:rPr>
                  </w:pPr>
                  <w:r w:rsidRPr="006E3D8E">
                    <w:rPr>
                      <w:rStyle w:val="SubtleEmphasis"/>
                      <w:rFonts w:ascii="Times New Roman" w:hAnsi="Times New Roman" w:cs="Times New Roman"/>
                      <w:sz w:val="24"/>
                      <w:szCs w:val="24"/>
                    </w:rPr>
                    <w:t>Passed High School from Kendriya Vidyalaya No 4 in year 2011</w:t>
                  </w:r>
                </w:p>
              </w:tc>
            </w:tr>
            <w:tr w:rsidR="00C420C8" w14:paraId="4EC124A3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73AD527C" w14:textId="77777777" w:rsidR="00C420C8" w:rsidRPr="005152F2" w:rsidRDefault="006E3D8E" w:rsidP="008F6337">
                  <w:pPr>
                    <w:pStyle w:val="Heading2"/>
                  </w:pPr>
                  <w:r>
                    <w:t>Projects undertaken</w:t>
                  </w:r>
                </w:p>
                <w:p w14:paraId="5B424207" w14:textId="77777777" w:rsidR="006E3D8E" w:rsidRDefault="006E3D8E" w:rsidP="006E3D8E">
                  <w:pPr>
                    <w:spacing w:after="0" w:line="240" w:lineRule="auto"/>
                    <w:jc w:val="left"/>
                    <w:rPr>
                      <w:rStyle w:val="SubtleEmphasis"/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E3D8E">
                    <w:rPr>
                      <w:rStyle w:val="SubtleEmphasis"/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Title: Online Shopping Application</w:t>
                  </w:r>
                  <w:r w:rsidRPr="00B676D0">
                    <w:rPr>
                      <w:rStyle w:val="SubtleEmphasis"/>
                      <w:rFonts w:ascii="Times New Roman" w:hAnsi="Times New Roman" w:cs="Times New Roman"/>
                      <w:sz w:val="24"/>
                      <w:szCs w:val="24"/>
                    </w:rPr>
                    <w:br/>
                    <w:t>Programming Background: Java, MYSQL</w:t>
                  </w:r>
                  <w:r w:rsidRPr="00B676D0">
                    <w:rPr>
                      <w:rStyle w:val="SubtleEmphasis"/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Details: This app was designed to show basic working of an online application. I made it as my class 12th final project. It was made using NetBeans IDE. </w:t>
                  </w:r>
                  <w:r w:rsidRPr="00B676D0">
                    <w:rPr>
                      <w:rStyle w:val="SubtleEmphasis"/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Pr="00B676D0">
                    <w:rPr>
                      <w:rStyle w:val="SubtleEmphasis"/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Pr="006E3D8E">
                    <w:rPr>
                      <w:rStyle w:val="SubtleEmphasis"/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Title: Basic Kernel</w:t>
                  </w:r>
                </w:p>
                <w:p w14:paraId="17EBDE70" w14:textId="77777777" w:rsidR="00C420C8" w:rsidRPr="006E3D8E" w:rsidRDefault="006E3D8E" w:rsidP="006E3D8E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i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Style w:val="SubtleEmphasis"/>
                      <w:rFonts w:ascii="Times New Roman" w:hAnsi="Times New Roman" w:cs="Times New Roman"/>
                      <w:sz w:val="24"/>
                      <w:szCs w:val="24"/>
                    </w:rPr>
                    <w:t>Programming Background: C++, Assembly</w:t>
                  </w:r>
                  <w:r w:rsidRPr="00B676D0">
                    <w:rPr>
                      <w:rStyle w:val="SubtleEmphasis"/>
                      <w:rFonts w:ascii="Times New Roman" w:hAnsi="Times New Roman" w:cs="Times New Roman"/>
                      <w:sz w:val="24"/>
                      <w:szCs w:val="24"/>
                    </w:rPr>
                    <w:br/>
                    <w:t>Details: I have made a basic kernel as my in-house training project. We implemented Memory Management, Keyboard support and some more basic features.</w:t>
                  </w:r>
                </w:p>
              </w:tc>
            </w:tr>
            <w:tr w:rsidR="00C420C8" w14:paraId="45BBDC2A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62A752A9" w14:textId="77777777" w:rsidR="00C420C8" w:rsidRPr="005152F2" w:rsidRDefault="00EA2A53" w:rsidP="008F6337">
                  <w:pPr>
                    <w:pStyle w:val="Heading2"/>
                  </w:pPr>
                  <w:r>
                    <w:t>Achievement</w:t>
                  </w:r>
                </w:p>
                <w:p w14:paraId="481B083E" w14:textId="77777777" w:rsidR="00EA2A53" w:rsidRPr="00B676D0" w:rsidRDefault="00EA2A53" w:rsidP="00EA2A53">
                  <w:pPr>
                    <w:numPr>
                      <w:ilvl w:val="0"/>
                      <w:numId w:val="12"/>
                    </w:numPr>
                    <w:shd w:val="clear" w:color="auto" w:fill="FFFFFF"/>
                    <w:spacing w:after="0" w:line="390" w:lineRule="atLeast"/>
                    <w:ind w:left="90" w:right="45"/>
                    <w:jc w:val="left"/>
                    <w:rPr>
                      <w:rStyle w:val="SubtleEmphasis"/>
                      <w:rFonts w:ascii="Times New Roman" w:hAnsi="Times New Roman" w:cs="Times New Roman"/>
                      <w:i w:val="0"/>
                      <w:sz w:val="24"/>
                      <w:szCs w:val="24"/>
                    </w:rPr>
                  </w:pPr>
                  <w:r>
                    <w:rPr>
                      <w:rStyle w:val="SubtleEmphasis"/>
                      <w:rFonts w:ascii="Times New Roman" w:hAnsi="Times New Roman" w:cs="Times New Roman"/>
                      <w:sz w:val="24"/>
                      <w:szCs w:val="24"/>
                    </w:rPr>
                    <w:t>The</w:t>
                  </w:r>
                  <w:r w:rsidRPr="00B676D0">
                    <w:rPr>
                      <w:rStyle w:val="SubtleEmphasis"/>
                      <w:rFonts w:ascii="Times New Roman" w:hAnsi="Times New Roman" w:cs="Times New Roman"/>
                      <w:sz w:val="24"/>
                      <w:szCs w:val="24"/>
                    </w:rPr>
                    <w:t xml:space="preserve"> Online Shopping Application was awarded in the school as Best project of the year.</w:t>
                  </w:r>
                </w:p>
                <w:p w14:paraId="50180D1C" w14:textId="77777777" w:rsidR="00C420C8" w:rsidRDefault="00C420C8" w:rsidP="00EA2A53">
                  <w:pPr>
                    <w:jc w:val="both"/>
                  </w:pPr>
                </w:p>
              </w:tc>
            </w:tr>
          </w:tbl>
          <w:p w14:paraId="52FA0DCD" w14:textId="77777777" w:rsidR="00C420C8" w:rsidRPr="005152F2" w:rsidRDefault="00C420C8" w:rsidP="003856C9"/>
        </w:tc>
      </w:tr>
    </w:tbl>
    <w:p w14:paraId="65583B50" w14:textId="4E311F82" w:rsidR="00C542B4" w:rsidRDefault="00C542B4" w:rsidP="00C542B4">
      <w:pPr>
        <w:pStyle w:val="NoSpacing"/>
      </w:pPr>
    </w:p>
    <w:sectPr w:rsidR="00C542B4" w:rsidSect="00FE20E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19349" w14:textId="77777777" w:rsidR="007208C4" w:rsidRDefault="007208C4" w:rsidP="003856C9">
      <w:pPr>
        <w:spacing w:after="0" w:line="240" w:lineRule="auto"/>
      </w:pPr>
      <w:r>
        <w:separator/>
      </w:r>
    </w:p>
  </w:endnote>
  <w:endnote w:type="continuationSeparator" w:id="0">
    <w:p w14:paraId="26A1120E" w14:textId="77777777" w:rsidR="007208C4" w:rsidRDefault="007208C4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23C79" w14:textId="3965C854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EEAF488" wp14:editId="56B3D17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79EE920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R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LAA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lso/VM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692721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941C5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42D2A86" wp14:editId="73C51E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6BE1B0C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NB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F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Dav2rc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D649D6" w14:textId="77777777" w:rsidR="007208C4" w:rsidRDefault="007208C4" w:rsidP="003856C9">
      <w:pPr>
        <w:spacing w:after="0" w:line="240" w:lineRule="auto"/>
      </w:pPr>
      <w:r>
        <w:separator/>
      </w:r>
    </w:p>
  </w:footnote>
  <w:footnote w:type="continuationSeparator" w:id="0">
    <w:p w14:paraId="6A2FEDA7" w14:textId="77777777" w:rsidR="007208C4" w:rsidRDefault="007208C4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B7C0F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68B4A8D" wp14:editId="78B7D17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1E60994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xE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JpCpJq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02F4D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B775D5B" wp14:editId="3D453C7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ADE9B44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R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JtbTU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85BC8"/>
    <w:multiLevelType w:val="multilevel"/>
    <w:tmpl w:val="9334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6C58AB"/>
    <w:multiLevelType w:val="multilevel"/>
    <w:tmpl w:val="B11E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28"/>
    <w:rsid w:val="00052BE1"/>
    <w:rsid w:val="00054106"/>
    <w:rsid w:val="0007412A"/>
    <w:rsid w:val="0010199E"/>
    <w:rsid w:val="0010257B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56C28"/>
    <w:rsid w:val="00692721"/>
    <w:rsid w:val="006A3CE7"/>
    <w:rsid w:val="006E3D8E"/>
    <w:rsid w:val="007208C4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542B4"/>
    <w:rsid w:val="00CE6306"/>
    <w:rsid w:val="00D11C4D"/>
    <w:rsid w:val="00D5067A"/>
    <w:rsid w:val="00DC0F74"/>
    <w:rsid w:val="00DC4A65"/>
    <w:rsid w:val="00DC79BB"/>
    <w:rsid w:val="00DF0A0F"/>
    <w:rsid w:val="00E34D58"/>
    <w:rsid w:val="00E941EF"/>
    <w:rsid w:val="00EA2A53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7E922"/>
  <w15:chartTrackingRefBased/>
  <w15:docId w15:val="{99CFD9BC-8A10-4A74-BE4F-6E962B68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esh\AppData\Roaming\Microsoft\&#1064;&#1072;&#1073;&#1083;&#1086;&#1085;&#1099;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6D8B62D67749C8A357B94BB9866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59309-E97F-4453-BACD-08BCB2D9D7F4}"/>
      </w:docPartPr>
      <w:docPartBody>
        <w:p w:rsidR="00C55E8F" w:rsidRDefault="00BD08C6">
          <w:pPr>
            <w:pStyle w:val="336D8B62D67749C8A357B94BB9866317"/>
          </w:pPr>
          <w:r>
            <w:t>Objective</w:t>
          </w:r>
        </w:p>
      </w:docPartBody>
    </w:docPart>
    <w:docPart>
      <w:docPartPr>
        <w:name w:val="44A5245858CF4F91BB2464BC8236C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BFF2A-C0FC-44BC-8727-C68F6648A2B0}"/>
      </w:docPartPr>
      <w:docPartBody>
        <w:p w:rsidR="00C55E8F" w:rsidRDefault="00BD08C6">
          <w:pPr>
            <w:pStyle w:val="44A5245858CF4F91BB2464BC8236CB02"/>
          </w:pPr>
          <w:r>
            <w:t>Skills</w:t>
          </w:r>
        </w:p>
      </w:docPartBody>
    </w:docPart>
    <w:docPart>
      <w:docPartPr>
        <w:name w:val="55787279104C4C119A1C99973CE11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F006E-5C38-4BA5-AD35-D7BE5AAED077}"/>
      </w:docPartPr>
      <w:docPartBody>
        <w:p w:rsidR="00C55E8F" w:rsidRDefault="00BD08C6" w:rsidP="00BD08C6">
          <w:pPr>
            <w:pStyle w:val="55787279104C4C119A1C99973CE11B47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C6"/>
    <w:rsid w:val="003E5009"/>
    <w:rsid w:val="00454D99"/>
    <w:rsid w:val="00BD08C6"/>
    <w:rsid w:val="00C5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E252F2CD6246C394CE51BAC61160C2">
    <w:name w:val="F1E252F2CD6246C394CE51BAC61160C2"/>
  </w:style>
  <w:style w:type="paragraph" w:customStyle="1" w:styleId="4C62709E59E2468388005A82B6AB75A8">
    <w:name w:val="4C62709E59E2468388005A82B6AB75A8"/>
  </w:style>
  <w:style w:type="paragraph" w:customStyle="1" w:styleId="4B5B5520A174461EBF6CB1073874BC4A">
    <w:name w:val="4B5B5520A174461EBF6CB1073874BC4A"/>
  </w:style>
  <w:style w:type="paragraph" w:customStyle="1" w:styleId="C62AF72D70ED4C9A84C31449B3B441B5">
    <w:name w:val="C62AF72D70ED4C9A84C31449B3B441B5"/>
  </w:style>
  <w:style w:type="paragraph" w:customStyle="1" w:styleId="4442B3D0D23C41DB939133ADB03BD1E2">
    <w:name w:val="4442B3D0D23C41DB939133ADB03BD1E2"/>
  </w:style>
  <w:style w:type="paragraph" w:customStyle="1" w:styleId="336D8B62D67749C8A357B94BB9866317">
    <w:name w:val="336D8B62D67749C8A357B94BB9866317"/>
  </w:style>
  <w:style w:type="paragraph" w:customStyle="1" w:styleId="2468DF62B0CB41CCBF251E6C91CCCDBF">
    <w:name w:val="2468DF62B0CB41CCBF251E6C91CCCDBF"/>
  </w:style>
  <w:style w:type="paragraph" w:customStyle="1" w:styleId="44A5245858CF4F91BB2464BC8236CB02">
    <w:name w:val="44A5245858CF4F91BB2464BC8236CB02"/>
  </w:style>
  <w:style w:type="paragraph" w:customStyle="1" w:styleId="D95C7210B4E34C93BA88FB2F83B0BD04">
    <w:name w:val="D95C7210B4E34C93BA88FB2F83B0BD04"/>
  </w:style>
  <w:style w:type="paragraph" w:customStyle="1" w:styleId="C6C6A96DB8554665B0D68C4C3A49A5EB">
    <w:name w:val="C6C6A96DB8554665B0D68C4C3A49A5EB"/>
  </w:style>
  <w:style w:type="paragraph" w:customStyle="1" w:styleId="C156B0676A7447E7B2A30754C056B472">
    <w:name w:val="C156B0676A7447E7B2A30754C056B472"/>
  </w:style>
  <w:style w:type="paragraph" w:customStyle="1" w:styleId="B3CB12DC9E494AB99B75CAE55C2D6589">
    <w:name w:val="B3CB12DC9E494AB99B75CAE55C2D6589"/>
  </w:style>
  <w:style w:type="paragraph" w:customStyle="1" w:styleId="FAD8F5ECFC8D45DDA0B7EF12293DB377">
    <w:name w:val="FAD8F5ECFC8D45DDA0B7EF12293DB377"/>
  </w:style>
  <w:style w:type="paragraph" w:customStyle="1" w:styleId="9761AC2E96104A0DA421725F43B7667D">
    <w:name w:val="9761AC2E96104A0DA421725F43B7667D"/>
  </w:style>
  <w:style w:type="paragraph" w:customStyle="1" w:styleId="89DE9132D18C4A2F955AD4072E4867B6">
    <w:name w:val="89DE9132D18C4A2F955AD4072E4867B6"/>
  </w:style>
  <w:style w:type="paragraph" w:customStyle="1" w:styleId="733140D92E4A4B0FB8E330B13C4ED6B1">
    <w:name w:val="733140D92E4A4B0FB8E330B13C4ED6B1"/>
  </w:style>
  <w:style w:type="paragraph" w:customStyle="1" w:styleId="EE689AB40CCC4939961536F3AF452132">
    <w:name w:val="EE689AB40CCC4939961536F3AF452132"/>
  </w:style>
  <w:style w:type="paragraph" w:customStyle="1" w:styleId="50B1A2C415134B87825AF8F3C2E39D4B">
    <w:name w:val="50B1A2C415134B87825AF8F3C2E39D4B"/>
  </w:style>
  <w:style w:type="paragraph" w:customStyle="1" w:styleId="E49C13A262DD4F72A00F3FCFC79BFD06">
    <w:name w:val="E49C13A262DD4F72A00F3FCFC79BFD06"/>
  </w:style>
  <w:style w:type="paragraph" w:customStyle="1" w:styleId="8E19A5627B0246DD82C2A0CB893CD883">
    <w:name w:val="8E19A5627B0246DD82C2A0CB893CD883"/>
  </w:style>
  <w:style w:type="paragraph" w:customStyle="1" w:styleId="D18273673E83460CBB46337D590F3CD1">
    <w:name w:val="D18273673E83460CBB46337D590F3CD1"/>
  </w:style>
  <w:style w:type="paragraph" w:customStyle="1" w:styleId="7545491233A3419BA28FB6C7248EBEB5">
    <w:name w:val="7545491233A3419BA28FB6C7248EBEB5"/>
  </w:style>
  <w:style w:type="paragraph" w:customStyle="1" w:styleId="449129D5453E4DB0B59663136EDBA7FF">
    <w:name w:val="449129D5453E4DB0B59663136EDBA7FF"/>
  </w:style>
  <w:style w:type="paragraph" w:customStyle="1" w:styleId="DD78068A46E642DCA26F745D88F35055">
    <w:name w:val="DD78068A46E642DCA26F745D88F35055"/>
  </w:style>
  <w:style w:type="paragraph" w:customStyle="1" w:styleId="55787279104C4C119A1C99973CE11B47">
    <w:name w:val="55787279104C4C119A1C99973CE11B47"/>
    <w:rsid w:val="00BD08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18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 Pratap</cp:lastModifiedBy>
  <cp:revision>4</cp:revision>
  <dcterms:created xsi:type="dcterms:W3CDTF">2017-02-22T05:04:00Z</dcterms:created>
  <dcterms:modified xsi:type="dcterms:W3CDTF">2017-04-29T03:27:00Z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